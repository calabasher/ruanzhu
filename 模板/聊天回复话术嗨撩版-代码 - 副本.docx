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org.springframework.web.bind.annotation.RequestMethod;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org.springframework.web.bind.annotation.ResponseBody;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cn.wlyf.common.pojo.EasyUITreeNode;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cn.wlyf.common.utils.E3Result;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cn.wlyf.content.service.ContentCategoryService;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ContentCatController{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ContentCategoryService contentCategoryService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@RequestMapping("/content/category/list")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@ResponseBody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List&lt;EasyUITreeNode&gt; getContentCatList(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@RequestParam(name="id",defaultValue="0") Long parentId){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List&lt;EasyUITreeNode&gt; list = contentCategoryService.getContentCatList(parentId);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添加分类节点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@RequestMapping(value="/content/category/create",method=RequestMethod.POST)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@ResponseBody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E3Result createContentCategory(Long parentId,String name){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//调用服务添加节点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E3Re</w:t>
      </w:r>
      <w:bookmarkStart w:id="0" w:name="_GoBack"/>
      <w:bookmarkEnd w:id="0"/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sult e3Result = contentCategoryService.addContentCategory(parentId,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org.springframework.web.bind.annotation.RequestMethod;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org.springframework.web.bind.annotation.ResponseBody;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cn.wlyf.common.utils.E3Result;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cn.wlyf.content.service.ContentService;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内容管理Controller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ContentController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ContentService contentService;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@RequestMapping(value="/content/save",method=RequestMethod.POST)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@ResponseBody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E3Result addContent(TbContent content){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//调用服务把内容数据保存到数据库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E3Result e3Result = contentService.addContent(content);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org.springframework.web.bind.annotation.RequestParam;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org.springframework.web.bind.annotation.ResponseBody;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cn.wlyf.common.pojo.EasyUITreeNode;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cn.wlyf.service.ItemCatService;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ItemCatController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ItemCatService itemCatService;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@RequestMapping("/item/cat/list")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@ResponseBody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List&lt;EasyUITreeNode&gt; getItemCatList(@RequestParam(name="id",defaultValue="0")Long parentId)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//调用服务查询节点列表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List&lt;EasyUITreeNode&gt; list = itemCatService.getItemCatlist(parentId);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cn.wlyf.common.pojo;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java.io.Serializable;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EasyUIDataGridResult implements Serializable{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serial version UID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static final long serialVersionUID = 1L;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long 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List 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getTotal()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setTotal(long total)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this.total = 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List getRows()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setRows(List 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this.rows = 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cn.wlyf.common.pojo;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java.io.Serializable;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EasyUITreeNode implements Serializable{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long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getId()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setId(long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this.id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getText()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setText(String text)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this.text = 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getState()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setState(String 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this.state = 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cn.wlyf.common.jedis;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JedisClient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set(String key, String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get(String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Boolean exists(String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expire(String key, int seconds);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ttl(String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incr(String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hset(String key, String field, String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hget(String key, String field);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hdel(String key, String... field);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cn.wlyf.common.jedis;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redis.clients.jedis.JedisCluster;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JedisClientCluster implements JedisClient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JedisCluster jedisCluster;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JedisCluster getJedisCluster()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setJedisCluster(JedisCluster jedisCluster)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this.jedisCluster = jedisCluster;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set(String key, String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jedisCluster.set(key,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jedisCluster.get(key);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Boolean exists(String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jedisCluster.exists(key);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expire(String key, int seconds)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jedisCluster.expire(key, seconds);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ttl(String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jedisCluster.ttl(key);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incr(String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jedisCluster.incr(key);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hset(String key, String field, String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jedisCluster.hset(key, field,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hget(String key, String field)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jedisCluster.hget(key, field);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hdel(String key, String... field)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jedisCluster.hdel(key, field);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cn.wlyf.common.jedis;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redis.clients.jedis.Jedis;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redis.clients.jedis.JedisPool;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JedisClientPool implements JedisClient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JedisPool jedisPool;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JedisPool getJedisPool()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jedisPool;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setJedisPool(JedisPool jedisPool)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this.jedisPool = jedisPool;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set(String key, String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result = jedis.set(key,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result = jedis.get(key);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Boolean exists(String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Boolean result = jedis.exists(key);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expire(String key, int seconds)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result = jedis.expire(key, seconds);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ttl(String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result = jedis.ttl(key);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incr(String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result = jedis.incr(key);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hset(String key, String field, String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result = jedis.hset(key, field,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hget(String key, String field)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result = jedis.hget(key, field);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hdel(String key, String... field)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 jedis = jedisPool.getResource();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result = jedis.hdel(key, field);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cn.wlyf.common.pojo;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java.io.Serializable;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SearchItem implements Serializable{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title;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sell_point;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long price;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category_name;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setId(String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this.id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getTitle()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title;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setTitle(String title)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this.title = title;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getSell_point()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sell_point;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setSell_point(String sell_point)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this.sell_point = sell_point;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getPrice()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price;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setPrice(long price)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this.price = price;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getImage()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setImage(String image)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this.image = image;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getCategory_name()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category_name;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setCategory_name(String category_name)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this.category_name = category_name;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String[] getImages()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if(image != null &amp;&amp; !"".equals(image))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String[] strings = image.split(",");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strings;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toString()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"SearchItem [id=" + id + ", title=" + title + ", sell_point=" + sell_point + ", price=" + price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 ", image=" + image + ", category_name=" + category_name + "]";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cn.wlyf.common.pojo;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java.io.Serializable;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SearchResult implements Serializable{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long recordCount;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int totalPages;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List&lt;SearchItem&gt; itemList;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long getRecordCount()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recordCount;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setRecordCount(long recordCount)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this.recordCount = recordCount;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getTotalPages()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totalPages;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setTotalPages(int totalPages)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this.totalPages = totalPages;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List&lt;SearchItem&gt; getItemList()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itemList;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setItemList(List&lt;SearchItem&gt; itemList)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this.itemList = itemList;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toString()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"SearchResult [recordCount=" + recordCount + ", totalPages=" + totalPages + "]";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cn.wlyf.common.utils;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java.io.Serializable;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com.fasterxml.jackson.databind.JsonNode;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com.fasterxml.jackson.databind.ObjectMapper;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E3Result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E3Result implements Serializable{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定义jackson对象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ObjectMapper MAPPER = new ObjectMapper();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响应业务状态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Integer 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233" w:firstLineChars="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响应消息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233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msg;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233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响应中的数据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Object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E3Result build(Integer status, String msg, Object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E3Result(status, msg, 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E3Result ok(Object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E3Result(data);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E3Result ok()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E3Result(null);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E3Result()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E3Result build(Integer status, String msg)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E3Result(status, msg,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E3Result(Integer status, String msg, Object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this.status = 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this.msg = msg;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this.data =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E3Result(Object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this.status = 200;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this.msg = "OK";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this.data =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public Boolean isOK()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return this.status == 200;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Integer getStatus()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setStatus(Integer status)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this.status = 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getMsg()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msg;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setMsg(String msg)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this.msg = msg;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Object getData()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setData(Object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this.data =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将json结果集转化为TaotaoResult对象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jsonData json数据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clazz TaotaoResult中的object类型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E3Result formatToPojo(String jsonData, Class&lt;?&gt; clazz)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(clazz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MAPPER.readValue(jsonData, E3Result.class);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JsonNode jsonNode = MAPPER.readTree(jsonData);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JsonNode data = jsonNode.get("data");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Object obj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(clazz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(data.isObject())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obj = MAPPER.readValue(data.traverse(), clazz);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if (data.isTextual())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obj = MAPPER.readValue(data.asText(), clazz);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build(jsonNode.get("status").intValue(), jsonNode.get("msg").asText(), obj);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没有object对象的转化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json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E3Result format(String json)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MAPPER.readValue(json, E3Result.class);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Object是集合转化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jsonData json数据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clazz 集合中的类型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E3Result formatToList(String jsonData, Class&lt;?&gt; clazz)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JsonNode jsonNode = MAPPER.readTree(jsonData);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JsonNode data = jsonNode.get("data");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Object obj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(data.isArray() &amp;&amp; data.size()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obj = MAPPER.readValue(data.traverse(),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MAPPER.getTypeFactory().constructCollectionType(List.class, clazz));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build(jsonNode.get("status").intValue(), jsonNode.get("msg").asText(), obj);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cn.wlyf.common.utils;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org.csource.common.NameValuePair;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org.csource.fastdfs.ClientGlobal;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org.csource.fastdfs.StorageClient1;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org.csource.fastdfs.StorageServer;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org.csource.fastdfs.TrackerClient;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org.csource.fastdfs.TrackerServer;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FastDFSClient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TrackerClient trackerClient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TrackerServer trackerServer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StorageServer storageServer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StorageClient1 storageClient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FastDFSClient(String conf)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(conf.contains("classpath:"))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 = conf.replace("classpath:", this.getClass().getResource("/").getPath());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ClientGlobal.init(conf);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trackerClient = new TrackerClient();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trackerServer = trackerClient.getConnection();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storageServer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storageClient = new StorageClient1(trackerServer, storageServer);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上传文件方法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&lt;p&gt;Title: uploadFile&lt;/p&gt;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&lt;p&gt;Description: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@param fileName 文件全路径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@param extName 文件扩展名，不包含（.）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@param metas 文件扩展信息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@throws 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uploadFile(String fileName, String extName, NameValuePair[] metas)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result = storageClient.upload_file1(fileName, extName, metas);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uploadFile(String fileName)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uploadFile(fileName, null,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uploadFile(String fileName, String extName)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uploadFile(fileName, extName,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上传文件方法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&lt;p&gt;Title: uploadFile&lt;/p&gt;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&lt;p&gt;Description: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@param fileContent 文件的内容，字节数组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@param extName 文件扩展名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@param metas 文件扩展信息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@throws 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uploadFile(byte[] fileContent, String extName, NameValuePair[] metas)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result = storageClient.upload_file1(fileContent, extName, metas);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uploadFile(byte[] fileContent)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uploadFile(fileContent, null,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uploadFile(byte[] fileContent, String extName)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uploadFile(fileContent, extName,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cn.wlyf.common.utils;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java.util.Random;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各种id生成策略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&lt;p&gt;Title: IDUtils&lt;/p&gt;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&lt;p&gt;Description: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&lt;p&gt;Company: www.itcast.com&lt;/p&gt;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@version 1.0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IDUtils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图片名生成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String genImageName()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//取当前时间的长整形值包含毫秒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millis = System.currentTimeMillis();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//long millis = System.nanoTime();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//加上三位随机数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Random random = new Random();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end3 = random.nextInt(999);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//如果不足三位前面补0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str = millis + String.format("%03d", end3);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id生成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long genItemId()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//取当前时间的长整形值包含毫秒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millis = System.currentTimeMillis();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//long millis = System.nanoTime();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//加上两位随机数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Random random = new Random();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end2 = random.nextInt(99);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//如果不足两位前面补0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str = millis + String.format("%02d", end2);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 id = new Long(str);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i=0;i&lt; 100;i++)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System.out.println(genItemId());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cn.wlyf.common.utils;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com.fasterxml.jackson.core.JsonProcessingException;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com.fasterxml.jackson.databind.JavaType;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com.fasterxml.jackson.databind.JsonNode;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com.fasterxml.jackson.databind.ObjectMapper;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自定义响应结构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JsonUtils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定义jackson对象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ObjectMapper MAPPER = new ObjectMapper();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将对象转换成json字符串。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&lt;p&gt;Title: pojoToJson&lt;/p&gt;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&lt;p&gt;Description: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String objectToJson(Object 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string = MAPPER.writeValueAsString(data);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catch (JsonProcessingException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将json结果集转化为对象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jsonData json数据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clazz 对象中的object类型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&lt;T&gt; T jsonToPojo(String jsonData, Class&lt;T&gt; beanType)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 t = MAPPER.readValue(jsonData, beanType);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将json数据转换成pojo对象list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&lt;p&gt;Title: jsonToList&lt;/p&gt;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&lt;p&gt;Description: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jsonData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beanType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&lt;T&gt;List&lt;T&gt; jsonToList(String jsonData, Class&lt;T&gt; beanType)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JavaType javaType = MAPPER.getTypeFactory().constructParametricType(List.class, beanType);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List&lt;T&gt; list = MAPPER.readValue(jsonData, javaType);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cn.wlyf.content.service;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cn.wlyf.common.pojo.EasyUITreeNode;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cn.wlyf.common.utils.E3Result;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ContentCategoryService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List&lt;EasyUITreeNode&gt; getContentCatList(long parentId);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E3Result addContentCategory(long parentId,String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cn.wlyf.content.service;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cn.wlyf.common.utils.E3Result;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ContentService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E3Result addContent(TbContent content);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List&lt;TbContent&gt; getContentListByCid(long cid);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cn.wlyf.content.service.impl;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java.util.Date;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cn.wlyf.common.pojo.EasyUITreeNode;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cn.wlyf.common.utils.E3Result;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cn.wlyf.content.service.ContentCategoryService;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cn.wlyf.mapper.TbContentCategoryMapper;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cn.wlyf.pojo.TbContentCategory;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cn.wlyf.pojo.TbContentCategoryExample;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cn.wlyf.pojo.TbContentCategoryExample.Criteria;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内容分类管理Service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ContentCategoryServiceImpl implements ContentCategoryService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TbContentCategoryMapper contentCategoryMapper;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List&lt;EasyUITreeNode&gt; getContentCatList(long parentId)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//根据parentid查询子节点列表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TbContentCategoryExample example = new TbContentCategoryExample();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Criteria criteria = example.createCriteria();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//设置查询条件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criteria.andParentIdEqualTo(parentId);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//执行查询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List&lt;TbContentCategory&gt; catList = contentCategoryMapper.selectByExample(example);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//转换成EasyUITreeNode的列表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List&lt;EasyUITreeNode&gt; nodeList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for(TbContentCategory tbContentCategory : catList){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EasyUITreeNode node = new EasyUITreeNode();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node.setId(tbContentCategory.getId());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node.setText(tbContentCategory.getName());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node.setState(tbContentCategory.getIsParent()?"closed":"open");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//添加到列表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nodeList.add(node);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nodeList;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E3Result addContentCategory(long parentId, 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创建一个tb_content_category表对应的pojo对象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TbContentCategory contentCategory = new TbContentCategory();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设置pojo属性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contentCategory.setParentId(parentId);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contentCategory.setName(name);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//1(正常),2(删除)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contentCategory.setStatus(1);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//默认排序就是1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contentCategory.setSortOrder(1);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//添加的新节点一定是叶子节点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contentCategory.setIsParent(false);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contentCategory.setCreated(new Date());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contentCategory.setUpdated(new Date());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插入到数据库中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contentCategoryMapper.insert(contentCategory);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判断父节点的isparent属性，如果不是true改为true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//根据parentId查询父节点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TbContentCategory parent = contentCategoryMapper.selectByPrimaryKey(parentId);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if(!parent.getIsParent()){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parent.setIsParent(true);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//更新到数据库中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contentCategoryMapper.updateByPrimaryKey(parent);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返回结果，返回E3Result，包含pojo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E3Result.ok(contentCategory);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cn.wlyf.content.service.impl;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java.util.Date;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org.apache.commons.lang3.StringUtils;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cn.wlyf.common.jedis.JedisClient;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cn.wlyf.common.utils.E3Result;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cn.wlyf.common.utils.JsonUtils;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cn.wlyf.content.service.ContentService;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cn.wlyf.mapper.TbContentMapper;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cn.wlyf.pojo.TbContentExample;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cn.wlyf.pojo.TbContentExample.Criteria;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内容管理service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ContentServiceImpl implements ContentService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TbContentMapper contentMapper;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JedisClient jedisClient;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//在conf/resource.properties中可配置该参数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@Value("$(CONTENT_LIST)")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String CONTENT_LIST;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E3Result addContent(TbContent content)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//将内容数据插入到内容表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content.setCreated(new Date());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content.setUpdated(new Date());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//插入到数据库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contentMapper.insert(content);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//缓存同步，删除缓存中对应的数据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jedisClient.hdel(CONTENT_LIST, content.getCategoryId().toString());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E3Result.ok();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List&lt;TbContent&gt; getContentListByCid(long cid)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//查询缓存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//如果缓存中存在直接响应结果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json = jedisClient.hget(CONTENT_LIST, cid + 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(StringUtils.isNotBlank(json))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List&lt;TbContent&gt; list = JsonUtils.jsonToList(json, TbContent.class);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//如果没有查询数据库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TbContentExample example = new TbContentExample();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Criteria criteria = example.createCriteria();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//设置查询条件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criteria.andCategoryIdEqualTo(cid);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//执行查询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List&lt;TbContent&gt; list = contentMapper.selectByExampleWithBLOBs(example);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//把结果添加到缓存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jedisClient.hset(CONTENT_LIST, cid + "",JsonUtils.objectToJson(list));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cn.wlyf.item.controller;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org.springframework.stereotype.Controller;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org.springframework.ui.Model;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org.springframework.web.bind.annotation.RequestMapping;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cn.wlyf.item.pojo.Item;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cn.wlyf.pojo.TbItemDesc;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cn.wlyf.service.ItemService;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*详情页面展示Controller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&lt;p&gt;Title: ItemController&lt;/p&gt;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&lt;p&gt;Description: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&lt;p&gt;Company: www.itcast.cn&lt;/p&gt;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@version 1.0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ItemController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ItemService itemService;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@RequestMapping("/item/{itemId}")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 showItemInfo(@PathVariable Long itemId, Model model)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//调用服务取基本信息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TbItem tbItem = itemService.getItemById(itemId);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Item item = new Item(tbItem);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//取描述信息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TbItemDesc itemDesc = itemService.getItemDescById(itemId);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//把信息传递给页面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model.addAttribute("item", item);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model.addAttribute("itemDesc", itemDesc);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//返回逻辑视图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"item";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cn.wlyf.item.pojo;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cn.wlyf.pojo.TbItem;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public class Item extends TbItem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static final long serialVersionUID = 1L;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Item(TbItem tbItem)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this.setId(tbItem.getId());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this.setTitle(tbItem.getTitle());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this.setSellPoint(tbItem.getSellPoint());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this.setPrice(tbItem.getPrice());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this.setNum(tbItem.getNum());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this.setBarcode(tbItem.getBarcode());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this.setImage(tbItem.getImage());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this.setCid(tbItem.getCid());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this.setStatus(tbItem.getStatus());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this.setCreated(tbItem.getCreated());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this.setUpdated(tbItem.getUpdated());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String[] getImages(){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image2 = this.getImage();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if(image2 != null &amp;&amp; !"".equals(image2))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String[] strings = image2.split(",");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strings;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null;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cn.wlyf.handler.authentication;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cn.wlyf.helpers.Base64;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Adds HTTP Basic authentication to a page. Users should provide an implementation of UsernamePasswordAuthenticator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to check the supplied credentials.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See samples.authentication.SimplePasswordsExample in the src/tests directory for a really basic usage. To implement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a custom authenticator that performs background IO, see samples.authentication.AsyncPasswordsExample.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PasswordAuthenticator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InMemoryPasswords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BasicAuthenticationHandler implements HttpHandler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final String USERNAME = "user";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String BASIC_PREFIX = "Basic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String realm;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PasswordAuthenticator authenticator;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BasicAuthenticationHandler(PasswordAuthenticator authenticator)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this(authenticator, "Secure Area");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BasicAuthenticationHandler(PasswordAuthenticator authenticator, String realm)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this.realm = realm;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this.authenticator = authenticator;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handleHttpRequest(final HttpRequest request, final HttpResponse response, final HttpControl control)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authHeader = request.header("Authorization");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(authHeader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needAuthentication(response);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(authHeader.startsWith(BASIC_PREFIX))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String decoded = new String(Base64.decode(authHeader.substring(BASIC_PREFIX.length())));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final String[] pair = decoded.split(":", 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(pair.length ==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final String username = pair[0];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final String password = pair[1];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PasswordAuthenticator.ResultCallback callback = new PasswordAuthenticator.ResultCallback()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public void success()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request.data(USERNAME, username);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control.nextHandler();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public void failure()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needAuthentication(response);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authenticator.authenticate(request, username, password, callback, control);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needAuthentication(response);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void needAuthentication(HttpResponse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response.status(401)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.header("WWW-Authenticate", "Basic realm=\"" + realm + "\"")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.content("Need authentication")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cn.wlyf.handler.authentication;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Implementation of PasswordAuthenticator that verifies usernames and password from a prepopulated hashmap.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InMemoryPasswords implements PasswordAuthenticator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Map&lt;String, String&gt; usernameToPasswords = new HashMap&lt;String, String&gt;();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InMemoryPasswords add(String username, String password)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usernameToPasswords.put(username, password);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authenticate(HttpRequest request, String username, String password, ResultCallback callback, Executor handlerExecutor)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expectedPassword = usernameToPasswords.get(username);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(expectedPassword != null &amp;&amp; password.equals(expectedPassword))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callback.success();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callback.failure();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package cn.wlyf.handler.authentication;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/**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Provided to BasicAuthenticationHandler to verify the supplied username and password are valid.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Implementations should check username/password are valid and call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ResultCallback.success() or ResultCallback.failure(). One of these methods must called - once and only once.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If the result cannot be obtained automatically, the code should not block (as this will block the entire server).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Instead, the work should be offloaded to another thread/process, and the ResultCallback methods should be invoked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using the handlerExecutor when done.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For simple cases, use InMemoryPasswords.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See samples.authentication.SimplePasswordsExample in the src/tests directory for a really basic usage. To implement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a custom authenticator that performs background IO, see samples.authentication.AsyncPasswordsExample.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@see BasicAuthenticationHandler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 @see InMemoryPasswords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public interface PasswordAuthenticator {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void authenticate(HttpRequest request, String username, String password, ResultCallback callback, Executor handlerExecutor);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interface ResultCallback {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void success();</w:t>
      </w:r>
    </w:p>
    <w:p>
      <w:pPr>
        <w:pStyle w:val="35"/>
        <w:keepNext w:val="0"/>
        <w:keepLines w:val="0"/>
        <w:widowControl/>
        <w:suppressLineNumbers w:val="0"/>
        <w:ind w:left="0" w:firstLine="0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void failure();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java.io.InputStream;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java.nio.ByteBuffer;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java.util.Collections;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java.util.regex.Matcher;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java.util.regex.Pattern;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abstract class AbstractResourceHandler implements HttpHandler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static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Map&lt;String, String&gt; mimeTypes = new HashMap&lt;String, String&gt;();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mimeTypes.put("txt", "text/plain");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mimeTypes.put("css", "text/css");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mimeTypes.put("csv", "text/csv");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mimeTypes.put("htm", "text/html");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mimeTypes.put("html", "text/html");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mimeTypes.put("xml", "text/xml");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mimeTypes.put("js", "text/javascript"); // Technically it should be application/javascript (RFC 4329), but IE8 struggles with that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mimeTypes.put("xhtml", "application/xhtml+xml");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mimeTypes.put("json", "application/json");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mimeTypes.put("pdf", "application/pdf");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mimeTypes.put("zip", "application/zip");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mimeTypes.put("tar", "application/x-tar");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mimeTypes.put("gif", "image/gif");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mimeTypes.put("jpeg", "image/jpeg");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mimeTypes.put("jpg", "image/jpeg");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mimeTypes.put("tiff", "image/tiff");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mimeTypes.put("tif", "image/tiff");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mimeTypes.put("png", "image/png");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mimeTypes.put("swf", "application/x-shockwave-flash");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mimeTypes.put("svg", "image/svg+xml");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mimeTypes.put("ico", "image/vnd.microsoft.icon");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DEFAULT_MIME_TYPES = Collections.unmodifiableMap(mimeTypes);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Pattern SINGLE_BYTE_RANGE = Pattern.compile("bytes=(\\d+)?-(\\d+)?");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final Map&lt;String, String&gt; DEFAULT_MIME_TYPES;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static final String DEFAULT_WELCOME_FILE_NAME = "index.html";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final Executor ioThread;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final Map&lt;String, String&gt; mimeTypes;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String welcomeFileName;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DirectoryListingFormatter directoryListingFormatter;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final TemplateEngine templateEngine;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boolean isDirectoryListingEnabled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AbstractResourceHandler(Executor ioThread, TemplateEngine templateEngine)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this.ioThread = ioThread;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this.templateEngine = templateEngine;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this.mimeTypes = new HashMap&lt;String, String&gt;(DEFAULT_MIME_TYPES);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this.welcomeFileName = DEFAULT_WELCOME_FILE_NAME;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AbstractResourceHandler(Executor ioThread)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this(ioThread, new StaticFile());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AbstractResourceHandler addMimeType(String extension, String mimeType)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mimeTypes.put(extension, mimeType);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AbstractResourceHandler welcomeFile(String welcomeFile)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this.welcomeFileName = welcomeFile;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AbstractResourceHandler enableDirectoryListing(boolean isDirectoryListingEnabled)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enableDirectoryListing(isDirectoryListingEnabled, new DefaultDirectoryListingFormatter());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AbstractResourceHandler enableDirectoryListing(boolean isDirectoryListingEnabled, DirectoryListingFormatter directoryListingFormatter)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this.isDirectoryListingEnabled = isDirectoryListingEnabled;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this.directoryListingFormatter = directoryListingFormatter;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handleHttpRequest(final HttpRequest request, final HttpResponse response, final HttpControl control)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Switch from web thead to IO thread, so we don't block web server when we access the filesystem.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ioThread.execute(createIOWorker(request, response, control));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void serve(final String mimeType,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final byte[] staticContents,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HttpControl control,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final HttpResponse response,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final HttpRequest request,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final String 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Switch back from IO thread to web thread.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control.execute(new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TODO: Check bytes read match expected encoding of mime-type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response.header("Content-Type", mimeType);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byte[] dynamicContents = templateEngine.process(staticContents, path, request.data(TemplateEngine.TEMPLATE_CONTEXT));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ByteBuffer contents = ByteBuffer.wrap(dynamicContents);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(maybeServeRange(request, contents, response))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TODO: Don't read all into memory, instead use zero-copy.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response.header("Content-Length", contents.remaining())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.content(contents)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boolean maybeServeRange(HttpRequest request, ByteBuffer contents, 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range = request.header("Range");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(null == range)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Matcher matcher = SINGLE_BYTE_RANGE.matcher(range);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(!matcher.matches())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startString = matcher.group(1);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endString = matcher.group(2);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(null != startString &amp;&amp; null != endString)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 start = Integer.parseInt(startString);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 end = Integer.parseInt(endString);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(start &lt;= end)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serveRange(start,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Math.min(contents.remaining() - 1, end),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contents,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if (null != startString)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serveRange(Integer.parseInt(startString),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contents.remaining()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contents,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if (null != endString)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 end = Integer.parseInt(endString);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serveRange(contents.remaining() - end,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contents.remaining()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contents,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void serveRange(int start, int end, ByteBuffer contents, 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(start &gt; contents.remaining())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response.status(416).header("Content-Range", "bytes */" + contents.remaining()).end();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response.status(206)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.header("Content-Length", end - start + 1) // since its inclusive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.header("Content-Range",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"bytes " + start + "-" + end + "/" + contents.remaining());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contents.limit(contents.position() + end + 1)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.position(contents.position() + 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response.content(contents).end();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abstract IOWorker createIOWorker(HttpRequest request,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HttpResponse response,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                      HttpControl control);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All IO is performed by this worker on a separate thread, so we never block the HttpHandler.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abstract class IOWorker implements Runnable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String 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private final HttpRequest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final HttpResponse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final HttpControl 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IOWorker(String path, HttpRequest request, HttpResponse response, HttpControl control)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this.path = 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this.request =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this.response =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this.control = 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void notFound()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Switch back from IO thread to web thread.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control.execute(new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control.nextHandler();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void error(final IOException exception)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Switch back from IO thread to web thread.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control.execute(new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response.error(exception);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String pathWithQuery = 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path = withoutQuery(path);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TODO: Cache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byte[] content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(!exists())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notFound();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(isDirectory())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Assumes if path has been changed since the original request,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its current value with a trailing slash will still resolve properly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(!path.endsWith("/"))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response.status(301).header("Location", path + "/" + extractQuery(pathWithQuery)).end();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 else if ((content = welcomeBytes())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serve(guessMimeType(welcomeFileName), content, control, response, request, 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 else if (isDirectoryListingEnabled &amp;&amp; (content = directoryListingBytes())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serve(guessMimeType(".html"), content, control, response, request, 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TODO: Do something other than 404 if directory listing is disabled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if ((content = fileBytes())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serve(guessMimeType(path), content, control, response, request, 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if ((content = welcomeBytes())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serve(guessMimeType(welcomeFileName), content, control, response, request, path);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notFound();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catch (IOException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error(e);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abstract boolean exists()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abstract boolean isDirectory()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abstract byte[] fileBytes()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abstract byte[] welcomeBytes()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abstract byte[] directoryListingBytes() throws 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byte[] read(int length, InputStream in) throws IOException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byte[] data = new byte[length];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int read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while (read &lt; 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int more = in.read(data, read, data.length - read);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(more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read += more;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finally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TODO: Don't respond with a mime type that violates the request's Accept header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private String guessMimeType(String 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 lastDot = path.lastIndexOf('.');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(lastDot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String extension = path.substring(lastDot + 1).toLowerCase();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String mimeType = mimeTypes.get(extension);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(mimeType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(mimeType.startsWith("text/") &amp;&amp; response.charset()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mimeType += "; charset=" + response.charset().name();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mimeType;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String withoutQuery(String 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 queryStart = path.indexOf('?');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(queryStart &gt;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 = path.substring(0, queryStart);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path;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protected String extractQuery(String 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 queryStart = path.indexOf('?');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(queryStart &gt;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path.substring(queryStart);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java.util.Timer;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java.util.TimerTask;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Wraps a standard HttpHandler, and will introduce an artificial delay. Useful for testing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how things will behave when they are slow.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DelayedHttpHandler implements HttpHandler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Executor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Timer timer;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long delayInMillis;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HttpHandler 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DelayedHttpHandler(Executor executor, long delayInMillis, HttpHandler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this.delayInMillis = delayInMillis;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this.handler = 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timer = new Timer();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this.executor =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handleHttpRequest(final HttpRequest request, final HttpResponse response, final HttpControl control)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timer.schedule(new TimerTask()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handler.handleHttpRequest(request, response, control);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} catch (Exception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// TODO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 delayInMillis);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Abstract interface for template engines. It can be passed as an argument to the constructors 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{@link StaticFileHandler} and {@link EmbeddedResourceHandler}.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for implementations.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TemplateEngine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TEMPLATE_CONTEXT = "TEMPLATE_CONTEXT";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Renders a template.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Most template engines merge a {@code templateContext} with a template to produce output. What constitutes a valid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context is template-engine specific.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Rendering happens on your main thread, so it is important that this method is not IO-bound. For example,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rendering a template using a context that is some sort of &lt;a href="http://en.wikipedia.org/wiki/Active_record_pattern"&gt;active record&lt;/a&gt;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that makes trips to the database will block Webbit preventing it from handling other requests. It's important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make sure any remote data is pre-fetched.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Webbit will pass the request data value keyed with {@link #TEMPLATE_CONTEXT} as the {@code templateContext} argument.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It's the programmer's responsibility to make sure the data value is set before the template is rendered,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i.e. before the {@link StaticFileHandler} or {@link EmbeddedResourceHandler} handler instance handles a request.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length          number of bytes in the template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template        the template source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templatePath    the path the template is read from. Allows implementations to cache compiled templates.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templateContext object to merge into the template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a rendered template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cn.wlyf.HttpRequest#data(String)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cn.wlyf.HttpRequest#data(String, Object)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byte[] process(byte[] template, String templatePath, Object templateContext) throws RuntimeException;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org.jboss.netty.handler.codec.http.HttpHeaders;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java.util.Date;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Handler that sets the HTTP 'Server' response header.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DateHeaderHandler implements HttpHandler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handleHttpRequest(HttpRequest request, HttpResponse response, HttpControl control)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(!response.containsHeader(HttpHeaders.Names.DATE))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response.header(HttpHeaders.Names.DATE, new Date());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control.nextHandler();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Objects implementing this interface can have arbitrary named values associated with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them, making it easy to pass data around an application.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DataHolder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Arbitrary data that can be stored for the lifetime of the connection.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Map&lt;String, Object&gt; 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Retrieve data value by key.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Object data(String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Store data value by key.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DataHolder data(String key, Object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List data keys.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Set&lt;String&gt; dataKeys();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java.io.InputStream;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&lt;p&gt;Configures an event based webserver.&lt;/p&gt;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&lt;p&gt;To create an instance, use {@link WebServers#createWebServer(int)}.&lt;/p&gt;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&lt;p&gt;As with many of the interfaces in webbitserver, setter style methods return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reference to this, to allow for simple initialization using method chaining.&lt;/p&gt;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&lt;h2&gt;Hello World Example&lt;/h2&gt;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&lt;pre&gt;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class HelloWorldHandler implements HttpHandler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void handleHttpRequest(HttpRequest request, HttpResponse response, HttpControl control)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response.header("Content-Type", "text/html")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      .content("Hello World")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      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WebServer webServer = WebServers.createWebServer(8080)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                          .add(new HelloWorldHandler());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webServer.start();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print("Point your browser to " + webServer.getUri());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&lt;/pre&gt;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&lt;h2&gt;Serving Static Files&lt;/h2&gt;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&lt;pre&gt;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WebServer webServer = WebServers.createWebServer(8080)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                          .add(new StaticFileHandler("./wwwdata"));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webServer.start();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&lt;/pre&gt;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WebServers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HttpHandler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WebSocketConnection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EventSourceConnection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WebServer extends Endpoint&lt;WebServer&gt;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Add an HttpHandler. When a request comes in the first HttpHandler will be invoked.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The HttpHandler should either handle the request, or pass the request onto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next HttpHandler (using {@link HttpControl#nextHandler()}). This is repeated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until a HttpHandler returns a response. If there are no remaining handlers,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webserver shall return 404 NOT FOUND to the browser.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HttpHandlers are attempted in the order in which they are added to the WebServer.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WebServer add(HttpHandler handler);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Add an HttpHandler that will only respond to a certain path (e.g "/some/page").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This is shortcut for {@code add(newPathMatchHandler(path, handler))}.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#add(HttpHandler)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cn.wlyf.handler.PathMatchHandler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WebServer add(String path, HttpHandler handler);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Add a WebSocketHandler for dealing with WebSockets.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This is shortcut for {@code add(new PathMatchHandler(path, newHttpToWebSocketHandler(handler)))}.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WebSocketHandler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#add(HttpHandler)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cn.wlyf.handler.HttpToWebSocketHandler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cn.wlyf.handler.PathMatchHandler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WebServer add(String path, WebSocketHandler handler);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Add a WebSocketHandler for dealing with WebSockets.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This is shortcut for {@code add(new PathMatchHandler(path, newHttpToEventSourceHandler(handler)))}.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#add(HttpHandler)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cn.wlyf.handler.HttpToEventSourceHandler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cn.wlyf.handler.PathMatchHandler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WebServer add(String path, EventSourceHandler handler);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Get base port that webserver is serving 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getPort();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Number of milliseconds before a stale HTTP keep-alive connection is closed by the server. A HTTP connection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is considered stale if it remains open without sending more data within the timeout window.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WebServer staleConnectionTimeout(long millis);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Setup SSL/TLS 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keyStore  Keystore InputStream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storePass Store 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keyPass   Key 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current WebServer 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@throws cn.wlyf.WebbitException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         A problem loading the keystore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WebServer setupSsl(InputStream keyStore, String storePass, String keyPass) throws WebbitException;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java.net.HttpCookie;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java.net.SocketAddress;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Retrieves information about inbound HTTP request.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HttpHandler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@see HttpResponse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interface HttpRequest extends DataHolder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COOKIE_HEADER = "Cookie";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uri();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Modify uri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uri new uri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HttpRequest uri(String uri);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Retrieve the value single HTTP header.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If the header is not found, null is returned.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If there are multiple headers with the same name, it will return one of them, but it is not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defined which one. Instead, use {@link #headers(String)}.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header(String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Retrieve all values for an HTTP header. If no values are found, an empty List is returned.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List&lt;String&gt; headers(String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Whether a specific HTTP header was present in the request.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boolean hasHeader(String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all inbound cookies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List&lt;HttpCookie&gt; cookies();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Get a cookie with a specific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name cookie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cookie with that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HttpCookie cookie(String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Get query parameter value.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key parameter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the value of the 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#queryParams(String)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queryParam(String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Get all query parameter values.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key parameter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the values of the 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#queryParam(String)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List&lt;String&gt; queryParams(String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List all query parameter keys.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#queryParam(String)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Set&lt;String&gt; queryParamKeys();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Get post parameter value.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key parameter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the value of the 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#postParams(String)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postParam(String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Get all post parameter values.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key parameter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the values of the 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#postParam(String)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List&lt;String&gt; postParams(String 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List all post parameter keys.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#postParam(String)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Set&lt;String&gt; postParamKeys();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Get the value of named cookie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name cookie 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cookie value, or null if the cookie does not exist.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cookieValue(String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Returns all headers sent from client.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List&lt;Map.Entry&lt;String, String&gt;&gt; allHeaders();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HTTP method (e.g. "GET" or "POST")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method();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The 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body();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The body's byte array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byte[] bodyAsBytes();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HttpRequest data(String key, Object value); // Override DataHolder to provide more specific return type.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Remote address of connection (i.e. the host of the client).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SocketAddress remoteAddress();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A unique identifier for this request. This should be treated as an opaque object,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that can be used to track the lifecycle of a request.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Object 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Timestamp (millis since epoch) of when this request was first received by the server.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long timestamp();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cn.wlyf.helpers;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XssCharacterEscaper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Follows escaping rules from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&lt;a href="https://www.owasp.org/index.php/XSS_(Cross_Site_Scripting)_Prevention_Cheat_Sheet#RULE_.231_-_HTML_Escape_Before_Inserting_Untrusted_Data_into_HTML_Element_Content"&gt;the OWASP&lt;/a&gt;.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input String to sanitize.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@return XSS-safe version of input.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String escape(String input)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StringBuilder builder = new StringBuilder(input.length());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(int i = 0; i &lt; input.length(); ++i)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char original = input.charAt(i);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switch (original)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'&amp;':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builder.append("&amp;amp;");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'&lt;':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builder.append("&amp;lt;");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'&gt;':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builder.append("&amp;gt;");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'"':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builder.append("&amp;quot;");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'\'':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builder.append("&amp;#x27;");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'/':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builder.append("&amp;#x2F;");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builder.append(original);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builder.toString();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org.jboss.netty.channel.ChannelFuture;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org.jboss.netty.channel.ChannelFutureListener;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abstract class AbstractHttpConnection implements HttpConnection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Executor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NettyHttpRequest nettyHttpRequest;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ChannelHandlerContext ctx;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AbstractHttpConnection(ChannelHandlerContext ctx, NettyHttpRequest nettyHttpRequest, Executor executor)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this.ctx = ctx;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this.nettyHttpRequest = nettyHttpRequest;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this.executor =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ChannelFuture writeMessage(Object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final ChannelFuture write = ctx.getChannel().write(message);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write.addListener(ChannelFutureListener.CLOSE_ON_FAILURE);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write;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void closeChannel()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ctx.getChannel().write(ChannelBuffers.EMPTY_BUFFER).addListener(ChannelFutureListener.CLOSE);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void putData(String key, Object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data().put(key,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NettyHttpRequest httpRequest()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nettyHttpRequest;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Map&lt;String, Object&gt;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nettyHttpRequest.data();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Object data(String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data().get(key);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Set&lt;String&gt; dataKeys()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data().keySet();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Executor handlerExecutor()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execute(Runnable command)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handlerExecutor().execute(command);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org.jboss.netty.channel.ChannelStateEvent;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org.jboss.netty.channel.ExceptionEvent;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cn.wlyf.WebbitException;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java.nio.channels.ClosedChannelException;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abstract class ConnectionHelper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final Executor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final Thread.UncaughtExceptionHandler 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Thread.UncaughtExceptionHandler ioExceptionHandler;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ConnectionHelper(Executor executor, Thread.UncaughtExceptionHandler exceptionHandler, Thread.UncaughtExceptionHandler ioExceptionHandler)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this.ioExceptionHandler = ioExceptionHandler;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this.executor =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this.exceptionHandler = 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fireOnClose(final ChannelStateEvent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final Thread thread = Thread.currentThread();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final Thread.UncaughtExceptionHandler uncaughtExceptionHandler = webbitExceptionWrappingExceptionHandler(e.getChannel());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executor.execute(new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fireOnClose();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catch (Throwable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uncaughtExceptionHandler.uncaughtException(thread, 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fireConnectionException(final ExceptionEvent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(e.getCause() instanceof ClosedChannelException)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e.getChannel().close();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final Thread thread = Thread.currentThread();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executor.execute(new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ioExceptionHandler.uncaughtException(thread, WebbitException.fromExceptionEvent(e));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abstract void fireOnClose() throws Throwable;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Uncaught exception handler including the connection for context.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Thread.UncaughtExceptionHandler webbitExceptionWrappingExceptionHandler(final Channel channel)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Thread.UncaughtExceptionHandler()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uncaughtException(Thread t, Throwable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exceptionHandler.uncaughtException(t, WebbitException.fromException(e, channel));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cn.wlyf.helpers.UTF8Exception;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cn.wlyf.helpers.UTF8Output;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DecodingHybiFrame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int opcode;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UTF8Output utf8Output;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List&lt;ChannelBuffer&gt; fragments = new ArrayList&lt;ChannelBuffer&gt;();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DecodingHybiFrame(int opcode, UTF8Output utf8Output, ChannelBuffer fragment) throws UTF8Exception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this.opcode = opcode;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this.utf8Output = utf8Output;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append(fragment);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append(ChannelBuffer fragment) throws UTF8Exception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length += fragment.readableBytes();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(opcode == Opcodes.OPCODE_TEXT)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utf8Output.write(fragment.array());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fragments.add(fragment);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byte[] messageBytes()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byte[] result = new byte[length];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offset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(ChannelBuffer fragment : fragments)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byte[] array = fragment.array();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System.arraycopy(array, 0, result, offset, array.length);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offset += array.length;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dispatchMessage(final WebSocketHandler handler, final NettyWebSocketConnection connection, final Executor executor, final Thread.UncaughtExceptionHandler exceptionHandler) throws UTF8Exception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switch (opcode)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Opcodes.OPCODE_TEXT: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final String messageValue = utf8Output.getStringAndRecycle();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executor.execute(new CatchingRunnable(exceptionHandler)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protected void go() throws Throwable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handler.onMessage(connection, messageValue);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Opcodes.OPCODE_BINARY: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final byte[] bytes = messageBytes();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executor.execute(new CatchingRunnable(exceptionHandler)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public void go() throws Throwable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handler.onMessage(connection, bytes);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Opcodes.OPCODE_PING: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final byte[] bytes = messageBytes();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executor.execute(new CatchingRunnable(exceptionHandler)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protected void go() throws Throwable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handler.onPing(connection, bytes);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Opcodes.OPCODE_PONG: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final byte[] bytes = messageBytes();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executor.execute(new CatchingRunnable(exceptionHandler)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protected void go() throws Throwable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handler.onPong(connection, bytes);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throw new IllegalStateException("Unexpected opcode:" + opcode);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org.jboss.netty.handler.codec.frame.TooLongFrameException;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cn.wlyf.netty.HybiWebSocketFrameDecoder.applyMask;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EncodingHybiFrame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int opcode;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boolean fin;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int rsv;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byte[] maskingKey;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ChannelBuffer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EncodingHybiFrame(int opcode, boolean fin, int rsv, byte[] maskingKey, ChannelBuffer fragment)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this.opcode = opcode;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this.fin = fin;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this.rsv = rsv;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this.maskingKey = maskingKey;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this.data = fragment;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ChannelBuffer encode() throws TooLongFrameException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b0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(fin)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b0 |= (1 &lt;&lt; 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b0 |= (rsv % 8) &lt;&lt;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b0 |= opcode % 128;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b1 = maskingKey != null ? 0x80 : 0x00;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headerLength = maskingKey != null ? 6 :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ChannelBuffer header;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length = data.readableBytes();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(opcode == Opcodes.OPCODE_PING &amp;&amp; length &gt; 125)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 new TooLongFrameException("invalid payload for PING (payload length must be &lt;= 125, was " +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(length &lt;= 125)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b1 |= length &amp; 0x7F;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 = createBuffer(headerLength +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header.writeByte(b0);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if (length &lt;= 0xFFFF)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b1 |= 126;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headerLength +=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 = createBuffer(headerLength +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header.writeByte(b0);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header.writeByte((length &gt;&gt;&gt; 8) &amp; 0xFF);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header.writeByte((length) &amp; 0xFF);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b1 |= 127;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headerLength +=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 = createBuffer(headerLength +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header.writeByte(b0);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header.writeByte(b1);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header.writeLong(length);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(maskingKey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header.writeBytes(maskingKey);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applyMask(data, maskingKey);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ChannelBuffers.wrappedBuffer(header, 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ChannelBuffer createBuffer(int 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ChannelBuffers.buffer(length);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org.jboss.netty.channel.ChannelPipeline;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org.jboss.netty.handler.codec.frame.FrameDecoder;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org.jboss.netty.util.CharsetUtil;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Checks the received {@link org.jboss.netty.buffer.ChannelBuffer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ChannelBuffer}s for Flash policy file requests.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If this decoder detects a Flash policy file request it adds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{@link FlashPolicyFileHandler} to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{@link org.jboss.netty.channel.ChannelPipeline ChannelPipeline} and removes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itself from the pipeline. If a Flash policy file request is not detected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the first 23 bytes of the buffer, the decoder removes itself from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pipeline.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This implementation is based on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"replacing a decoder with another decoder in a pipeline" section of the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{@link org.jboss.netty.handler.codec.frame.FrameDecoder FrameDecoder}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documentation.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FlashPolicyFileDecoder extends FrameDecoder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ChannelBuffer FLASH_POLICY_REQUEST = ChannelBuffers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.copiedBuffer("&lt;policy-file-request/&gt;\0", CharsetUtil.US_ASCII);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Executor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Thread.UncaughtExceptionHandler 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Thread.UncaughtExceptionHandler ioExceptionHandler;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int publicPort;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FlashPolicyFileDecoder(Executor executor, Thread.UncaughtExceptionHandler exceptionHandler, Thread.UncaughtExceptionHandler ioExceptionHandler, int publicPort)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this.publicPort = publicPort;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this.executor =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this.exceptionHandler = 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this.ioExceptionHandler = ioExceptionHandler;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Object decode(ChannelHandlerContext ctx, Channel channel, ChannelBuffer buffer)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Will use the first 23 bytes to detect the policy file request.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(buffer.readableBytes() &gt;= 23)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ChannelPipeline p = ctx.getPipeline();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ChannelBuffer firstMessage = buffer.readBytes(23);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(FLASH_POLICY_REQUEST.equals(firstMessage))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p.addAfter("flashpolicydecoder", "flashpolicyhandler",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new FlashPolicyFileHandler(executor, exceptionHandler, ioExceptionHandler, this.publicPort));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p.remove(this);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(buffer.readable())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new Object[]{firstMessage, buffer.readBytes(buffer.readableBytes())};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firstMessage;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Forward the current buffer as is to handlers.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buffer.readBytes(buffer.readableBytes());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org.jboss.netty.channel.ChannelFuture;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org.jboss.netty.channel.ChannelFutureListener;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org.jboss.netty.channel.ExceptionEvent;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org.jboss.netty.channel.MessageEvent;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org.jboss.netty.channel.SimpleChannelUpstreamHandler;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org.jboss.netty.util.CharsetUtil;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Responds with a Flash socket policy file.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&lt;p/&gt;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FlashPolicyFileHandler extends SimpleChannelUpstreamHandler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int publicPort;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ConnectionHelper connectionHelper;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FlashPolicyFileHandler(Executor executor, Thread.UncaughtExceptionHandler exceptionHandler, Thread.UncaughtExceptionHandler ioExceptionHandler, int publicPort)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this.publicPort = publicPort;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this.connectionHelper = new ConnectionHelper(executor, exceptionHandler, ioExceptionHandler)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protected void fireOnClose()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throw new UnsupportedOperationException();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messageReceived(ChannelHandlerContext ctx, MessageEvent 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Channel ch = e.getChannel();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ChannelBuffer response = getPolicyFileContents();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ChannelFuture future = ch.write(response);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future.addListener(ChannelFutureListener.CLOSE);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ctx.getPipeline().remove(this);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ChannelBuffer getPolicyFileContents()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ChannelBuffers.copiedBuffer(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"&lt;?xml version=\"1.0\"?&gt;\r\n"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+ "&lt;!DOCTYPE cross-domain-policy SYSTEM \"/xml/dtds/cross-domain-policy.dtd\"&gt;\r\n"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+ "&lt;cross-domain-policy&gt;\r\n"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+ "  &lt;site-control permitted-cross-domain-policies=\"master-only\"/&gt;\r\n"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+ "  &lt;allow-access-from domain=\"*\" to-ports=\"" + this.publicPort + "\" /&gt;\r\n"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+ "&lt;/cross-domain-policy&gt;\r\n",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CharsetUtil.US_ASCII);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exceptionCaught(ChannelHandlerContext ctx, ExceptionEvent 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connectionHelper.fireConnectionException(e);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org.jboss.netty.handler.codec.http.HttpHeaders;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org.jboss.netty.handler.codec.http.HttpResponseStatus;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org.jboss.netty.handler.codec.http.websocket.WebSocketFrameDecoder;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org.jboss.netty.handler.codec.http.websocket.WebSocketFrameEncoder;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org.jboss.netty.handler.codec.http.HttpHeaders.Names.UPGRADE;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org.jboss.netty.handler.codec.http.HttpHeaders.Names.WEBSOCKET_LOCATION;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org.jboss.netty.handler.codec.http.HttpHeaders.Names.WEBSOCKET_ORIGIN;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org.jboss.netty.handler.codec.http.HttpHeaders.Names.WEBSOCKET_PROTOCOL;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org.jboss.netty.handler.codec.http.HttpHeaders.Values.WEBSOCKET;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Hixie75 implements WebSocketVersion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HttpRequest req;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HttpResponse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Hixie75(HttpRequest req, HttpResponse res)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 = req;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 =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boolean matches()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prepareHandshakeResponse(NettyWebSocketConnection webSocketConnection)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webSocketConnection.setVersion("HIXIE-75");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res.setStatus(new HttpResponseStatus(101, "Web Socket Protocol Handshake"));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res.addHeader(UPGRADE, WEBSOCKET);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res.addHeader(CONNECTION, HttpHeaders.Values.UPGRADE);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origin = req.getHeader(ORIGIN);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(origin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res.addHeader(WEBSOCKET_ORIGIN, origin);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res.addHeader(WEBSOCKET_LOCATION, getWebSocketLocation(req));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protocol = req.getHeader(WEBSOCKET_PROTOCOL);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(protocol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res.addHeader(WEBSOCKET_PROTOCOL, protocol);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ChannelHandler createDecoder()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WebSocketFrameDecoder();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ChannelHandler createEncoder()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WebSocketFrameEncoder();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getWebSocketLocation(HttpRequest req)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 getWebSocketProtocol(req) + req.getHeader(HttpHeaders.Names.HOST) + req.getUri();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getWebSocketProtocol(HttpRequest req)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if(req.getHeader(HttpHeaders.Names.ORIGIN).matches("(?s)https://.*")) { return "wss://"; } else { return "ws://";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org.jboss.netty.handler.codec.http.HttpHeaders;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org.jboss.netty.handler.codec.http.HttpResponseStatus;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org.jboss.netty.handler.codec.http.websocket.WebSocketFrameDecoder;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org.jboss.netty.handler.codec.http.websocket.WebSocketFrameEncoder;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java.security.MessageDigest;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java.security.NoSuchAlgorithmException;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org.jboss.netty.handler.codec.http.HttpHeaders.Names.SEC_WEBSOCKET_KEY1;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org.jboss.netty.handler.codec.http.HttpHeaders.Names.SEC_WEBSOCKET_KEY2;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org.jboss.netty.handler.codec.http.HttpHeaders.Names.SEC_WEBSOCKET_LOCATION;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org.jboss.netty.handler.codec.http.HttpHeaders.Names.SEC_WEBSOCKET_ORIGIN;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org.jboss.netty.handler.codec.http.HttpHeaders.Names.SEC_WEBSOCKET_PROTOCOL;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org.jboss.netty.handler.codec.http.HttpHeaders.Names.UPGRADE;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org.jboss.netty.handler.codec.http.HttpHeaders.Values.WEBSOCKET;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Hixie76 implements WebSocketVersion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MessageDigest MD5;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static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MD5 = MessageDigest.getInstance("MD5");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(NoSuchAlgorithmException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 new InternalError("MD5 not supported on this platform");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HttpRequest req;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HttpResponse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Hixie76(HttpRequest req, HttpResponse res)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 = req;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 =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boolean matches()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req.containsHeader(SEC_WEBSOCKET_KEY1) &amp;&amp; req.containsHeader(SEC_WEBSOCKET_KEY2);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prepareHandshakeResponse(NettyWebSocketConnection webSocketConnection)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webSocketConnection.setVersion("HIXIE-76");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res.setStatus(new HttpResponseStatus(101, "Web Socket Protocol Handshake"));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res.addHeader(UPGRADE, WEBSOCKET);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res.addHeader(CONNECTION, UPGRADE);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res.addHeader(SEC_WEBSOCKET_ORIGIN, req.getHeader(ORIGIN));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res.addHeader(SEC_WEBSOCKET_LOCATION, getWebSocketLocation(req));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protocol = req.getHeader(SEC_WEBSOCKET_PROTOCOL);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(protocol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res.addHeader(SEC_WEBSOCKET_PROTOCOL, protocol);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Calculate the answer of the challenge.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key1 = req.getHeader(SEC_WEBSOCKET_KEY1);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String key2 = req.getHeader(SEC_WEBSOCKET_KEY2);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a = (int) (Long.parseLong(key1.replaceAll("[^0-9]", "")) / key1.replaceAll("[^ ]", "").length());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b = (int) (Long.parseLong(key2.replaceAll("[^0-9]", "")) / key2.replaceAll("[^ ]", "").length());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long c = req.getContent().readLong();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ChannelBuffer input = ChannelBuffers.buffer(16);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input.writeInt(a);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input.writeInt(b);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input.writeLong(c);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ChannelBuffer output = ChannelBuffers.wrappedBuffer(MD5.digest(input.array()));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res.setContent(output);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ChannelHandler createDecoder()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WebSocketFrameDecoder();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ChannelHandler createEncoder()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WebSocketFrameEncoder();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getWebSocketLocation(HttpRequest req)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 getWebSocketProtocol(req) + req.getHeader(HttpHeaders.Names.HOST) + req.getUri();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String getWebSocketProtocol(HttpRequest req)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if(req.getHeader(HttpHeaders.Names.ORIGIN).matches("(?s)https://.*")) { return "wss://"; } else { return "ws://";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org.jboss.netty.channel.ChannelFuture;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org.jboss.netty.channel.ChannelFutureListener;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org.jboss.netty.handler.codec.frame.CorruptedFrameException;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org.jboss.netty.handler.codec.frame.TooLongFrameException;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org.jboss.netty.handler.codec.replay.ReplayingDecoder;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cn.wlyf.helpers.UTF8Exception;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cn.wlyf.helpers.UTF8Output;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cn.wlyf.netty.HybiWebSocketFrameDecoder.State.CORRUPT;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cn.wlyf.netty.HybiWebSocketFrameDecoder.State.FRAME_START;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cn.wlyf.netty.HybiWebSocketFrameDecoder.State.MASKING_KEY;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cn.wlyf.netty.HybiWebSocketFrameDecoder.State.PAYLOAD;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cn.wlyf.netty.Opcodes.OPCODE_BINARY;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cn.wlyf.netty.Opcodes.OPCODE_CLOSE;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cn.wlyf.netty.Opcodes.OPCODE_CONT;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cn.wlyf.netty.Opcodes.OPCODE_PING;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cn.wlyf.netty.Opcodes.OPCODE_PONG;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cn.wlyf.netty.Opcodes.OPCODE_TEXT;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HybiWebSocketFrameDecoder extends ReplayingDecoder&lt;HybiWebSocketFrameDecoder.State&gt;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UTF8Output utf8Output = new UTF8Output();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boolean isServer;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boolean requireMaskedInboundFrames;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byte[] outboundMaskingKey;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boolean frameFin;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frameOpcode;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long framePayloadLen;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byte[] inboundMaskingKey;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DecodingHybiFrame currentFrame;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enum State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FRAME_START,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MASKING_KEY,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PAYLOAD,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CORRUPT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HybiWebSocketFrameDecoder serverSide()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HybiWebSocketFrameDecoder(true, 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static HybiWebSocketFrameDecoder clientSide(byte[] outboundMaskingKey)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new HybiWebSocketFrameDecoder(false, outboundMaskingKey);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HybiWebSocketFrameDecoder(boolean isServer, byte[] outboundMaskingKey)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super(FRAME_START);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this.isServer = isServer;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this.requireMaskedInboundFrames = isServer;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this.outboundMaskingKey = outboundMaskingKey;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Object decode(ChannelHandlerContext ctx, final Channel channel, ChannelBuffer buffer, State state)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switch 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FRAME_START: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inboundMaskingKey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FIN, RSV, OPCODE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int b = buffer.readByte();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frameFin = (b &amp; 0x80) !=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int frameRsv = (b &amp; 0x70) &gt;&gt;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frameOpcode = (b &amp; 0x0F);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MASK, PAYLOAD LEN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 = buffer.readByte();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boolean frameMasked = (b &amp; 0x80) !=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int framePayloadLen1 = (b &amp; 0x7F);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(frameRsv !=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protocolViolation(channel, "RSV != 0 and no extension negotiated, RSV:" + frameRsv);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(isServer &amp;&amp; requireMaskedInboundFrames &amp;&amp; !frameMasked)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protocolViolation(channel, "Received unmasked frame");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(frameOpcode &gt; 7) { // control frame (have MSB in opcode set)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control frames MUST NOT be fragmented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(!frameFin)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"fragmented control frame");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control frames MUST have payload 125 octets or less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(framePayloadLen1 &gt; 125)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"control frame with payload length &gt; 125 octets");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check for reserved control frame opcodes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(!(frameOpcode == OPCODE_CLOSE || frameOpcode == OPCODE_PING || frameOpcode == OPCODE_PONG))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"control frame using reserved opcode " + frameOpcode);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close frame : if there is a body, the first two bytes of the body MUST be a 2-byte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unsigned integer (in network byte order) representing a status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(frameOpcode == 8 &amp;&amp; framePayloadLen1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"received close control frame with payload len 1");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{ // data frame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check for reserved data frame opcodes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(!(frameOpcode == OPCODE_CONT || frameOpcode == OPCODE_TEXT || frameOpcode == OPCODE_BINARY))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"data frame using reserved opcode " + frameOpcode);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check opcode vs message fragmentation state 1/2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(currentFrame == null &amp;&amp; frameOpcode == OPCODE_CONT)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"received continuation data frame outside fragmented message");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check opcode vs message fragmentation state 2/2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(currentFrame != null &amp;&amp; frameOpcode != OPCODE_CONT)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"received non-continuation data frame while inside fragmented message");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(framePayloadLen1 == 126)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framePayloadLen = buffer.readUnsignedShort();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(framePayloadLen &lt; 126)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"invalid data frame length (not using minimal length encoding)");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if (framePayloadLen1 == 127)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framePayloadLen = buffer.readLong();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 TODO: check if it's bigger than 0x7FFFFFFFFFFFFFFF, Maybe just check if it's negative?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(framePayloadLen &lt; 65536)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"invalid data frame length (not using minimal length encoding)");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framePayloadLen = framePayloadLen1;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(frameMasked)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checkpoint(MASKING_KEY);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checkpoint(PAYLOAD);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MASKING_KEY: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inboundMaskingKey = buffer.readBytes(4).array();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checkpoint(PAYLOAD);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PAYLOAD: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ChannelBuffer frame = buffer.readBytes(toFrameLength(framePayloadLen));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(inboundMaskingKey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applyMask(frame, inboundMaskingKey);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checkpoint(FRAME_START);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(frameOpcode == OPCODE_CLOSE)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EncodingHybiFrame close = new EncodingHybiFrame(OPCODE_CLOSE, true, 0, outboundMaskingKey, ChannelBuffers.buffer(0));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channel.write(close).addListener(new ChannelFutureListener()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public void operationComplete(ChannelFuture channelFuture)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channel.close();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if (frameOpcode == OPCODE_CONT)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currentFrame.append(frame);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 catch (UTF8Exception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"invalid UTF-8 bytes");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if (frameOpcode == OPCODE_PING || frameOpcode == OPCODE_PONG)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 new DecodingHybiFrame(frameOpcode, utf8Output, frame);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currentFrame = new DecodingHybiFrame(frameOpcode, utf8Output, frame);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 catch (UTF8Exception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protocolViolation(channel, "invalid UTF-8 bytes");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(frameFin)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DecodingHybiFrame result = currentFrame;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currentFrame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case CORRUPT: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If we don't keep reading Netty will throw an exception saying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we can't return null if no bytes read and state not changed.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buffer.readByte();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default: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throw new Error("Shouldn't reach here.");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static void applyMask(ChannelBuffer data, byte[] maskingKey)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length = data.writerIndex();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(int i = 0; i &lt; 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data.setByte(i, data.getByte(i) ^ maskingKey[i % 4]);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void protocolViolation(Channel channel, String reason) throws CorruptedFrameException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checkpoint(CORRUPT);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(channel.isConnected())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channel.write(ChannelBuffers.EMPTY_BUFFER).addListener(ChannelFutureListener.CLOSE);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channel.close().awaitUninterruptibly();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throw new CorruptedFrameException(reason);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toFrameLength(long l) throws TooLongFrameException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(l &gt; Integer.MAX_VALUE)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 new TooLongFrameException("Length:" + 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(int) 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org.jboss.netty.buffer.ChannelBuffer;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org.jboss.netty.channel.MessageEvent;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org.jboss.netty.util.CharsetUtil;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cn.wlyf.helpers.InboundCookieParser;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cn.wlyf.helpers.QueryParameters;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java.net.HttpCookie;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java.net.SocketAddress;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java.net.URI;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NettyHttpRequest implements cn.wlyf.HttpRequest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HttpRequest 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MessageEvent messageEvent;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Map&lt;String, Object&gt; data = new HashMap&lt;String, Object&gt;();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Object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long timestamp;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QueryParameters queryParameters;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QueryParameters postParameters;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NettyHttpRequest(MessageEvent messageEvent, HttpRequest httpRequest, Object id, long timestamp)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this.messageEvent = messageEvent;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this.httpRequest = 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this.id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this.timestamp = timestamp;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uri()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httpRequest.getUri();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NettyHttpRequest uri(String uri)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httpRequest.setUri(uri);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header(String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httpRequest.getHeader(name);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List&lt;String&gt; headers(String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httpRequest.getHeaders(name);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boolean hasHeader(String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httpRequest.containsHeader(name);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List&lt;HttpCookie&gt; cookies()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InboundCookieParser.parse(headers(COOKIE_HEADER));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HttpCookie cookie(String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for (HttpCookie cookie : cookies())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(cookie.getName().equals(name))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cookie;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queryParam(String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parsedQueryParams().first(key);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List&lt;String&gt; queryParams(String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parsedQueryParams().all(key);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Set&lt;String&gt; queryParamKeys()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parsedQueryParams().keys();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postParam(String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parsedPostParams().first(key);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List&lt;String&gt; postParams(String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parsedPostParams().all(key);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Set&lt;String&gt; postParamKeys()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parsedPostParams().keys();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QueryParameters parsedQueryParams()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(queryParameters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queryParameters = new QueryParameters(URI.create(uri()).getRawQuery());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queryParameters;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QueryParameters parsedPostParams()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(postParameters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postParameters = new QueryParameters(body());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postParameters;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cookieValue(String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HttpCookie cookie = cookie(name);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cookie == null ? null : cookie.getValue();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List&lt;Map.Entry&lt;String, String&gt;&gt; allHeaders()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httpRequest.getHeaders();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method()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httpRequest.getMethod().getName();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body()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httpRequest.getContent().toString(CharsetUtil.UTF_8); // TODO get charset from request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byte[] bodyAsBytes()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ChannelBuffer buffer = httpRequest.getContent();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byte[] body = new byte[buffer.readableBytes()];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buffer.getBytes(buffer.readerIndex(), body);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body;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Map&lt;String, Object&gt;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Object data(String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data.get(key);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NettyHttpRequest data(String key, Object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data.put(key,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Set&lt;String&gt; dataKeys()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data.keySet();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SocketAddress remoteAddress()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messageEvent.getRemoteAddress();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Object 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long timestamp()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timestamp;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toString()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messageEvent.getRemoteAddress() + " " + httpRequest.getMethod() + " " + httpRequest.getUri();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org.jboss.netty.bootstrap.ServerBootstrap;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org.jboss.netty.channel.ChannelPipeline;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org.jboss.netty.channel.ChannelPipelineFactory;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org.jboss.netty.channel.socket.nio.NioServerSocketChannelFactory;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org.jboss.netty.handler.codec.http.HttpChunkAggregator;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org.jboss.netty.handler.codec.http.HttpContentCompressor;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org.jboss.netty.handler.codec.http.HttpContentDecompressor;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org.jboss.netty.handler.codec.http.HttpRequestDecoder;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org.jboss.netty.handler.codec.http.HttpResponseEncoder;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org.jboss.netty.handler.ssl.SslHandler;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cn.wlyf.EventSourceHandler;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cn.wlyf.WebServer;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cn.wlyf.WebbitException;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cn.wlyf.handler.DateHeaderHandler;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cn.wlyf.handler.HttpToEventSourceHandler;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cn.wlyf.handler.HttpToWebSocketHandler;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cn.wlyf.handler.PathMatchHandler;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cn.wlyf.handler.ServerHeaderHandler;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cn.wlyf.handler.exceptions.PrintStackTraceExceptionHandler;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cn.wlyf.handler.exceptions.SilentExceptionHandler;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cn.wlyf.helpers.NamingThreadFactory;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cn.wlyf.helpers.SslFactory;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javax.net.ssl.SSLContext;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javax.net.ssl.SSLEngine;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java.io.InputStream;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java.net.InetAddress;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java.net.InetSocketAddress;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java.net.SocketAddress;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java.net.URI;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java.net.UnknownHostException;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java.util.concurrent.Callable;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java.util.concurrent.Future;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java.util.concurrent.FutureTask;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java.util.concurrent.ScheduledExecutorService;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java.util.concurrent.TimeUnit;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static org.jboss.netty.channel.Channels.pipeline;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NettyWebServer implements WebServer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long DEFAULT_STALE_CONNECTION_TIMEOUT = 5000;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SocketAddress socketAddress;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URI publicUri;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List&lt;HttpHandler&gt; handlers = new ArrayList&lt;HttpHandler&gt;();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List&lt;ExecutorService&gt; executorServices = new ArrayList&lt;ExecutorService&gt;();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Executor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ServerBootstrap bootstrap;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Channel channel;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SSLContext sslContext;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long nextId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Thread.UncaughtExceptionHandler 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Thread.UncaughtExceptionHandler ioExceptionHandler;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ConnectionTrackingHandler connectionTrackingHandler;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StaleConnectionTrackingHandler staleConnectionTrackingHandler;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long staleConnectionTimeout = DEFAULT_STALE_CONNECTION_TIMEOUT;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maxInitialLineLength = 4096;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maxHeaderSize = 8192;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maxChunkSize = 8192;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maxContentLength = 65536;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NettyWebServer(int port)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this(Executors.newSingleThreadScheduledExecutor(new NamingThreadFactory("WEBBIT-HANDLER-THREAD")), port);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NettyWebServer(ExecutorService executorService, int port)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this((Executor) executorService, port);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If we created the executor, we have to be responsible for tearing it down.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executorServices.add(executorService);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NettyWebServer(final Executor executor, int port)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this(executor, new InetSocketAddress(port), localUri(port));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NettyWebServer(final Executor executor, SocketAddress socketAddress, URI publicUri)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this.executor =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this.socketAddress = socketAddress;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this.publicUri = publicUri;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Uncaught exceptions from handlers get dumped to console by default.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To change, call uncaughtExceptionHandler()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uncaughtExceptionHandler(new PrintStackTraceExceptionHandler());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Default behavior is to silently discard any exceptions caused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when reading/writing to the client. The Internet is flaky - it happens.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connectionExceptionHandler(new SilentExceptionHandler());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setupDefaultHandlers();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void setupDefaultHandlers()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add(new ServerHeaderHandler("Webbit"));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add(new DateHeaderHandler());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setupSsl(InputStream keyStore, String pass) throws WebbitException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this.setupSsl(keyStore, pass, pass);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setupSsl(InputStream keyStore, String storePass, String keyPass) throws WebbitException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this.sslContext = new SslFactory(keyStore, storePass).getServerContext(keyPass);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URI getUri()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publicUri;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int getPort()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(publicUri.getPort()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publicUri.getScheme().equalsIgnoreCase("https") ? 443 : 80;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publicUri.getPort();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Executor getExecutor()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staleConnectionTimeout(long millis)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staleConnectionTimeout = millis;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add(HttpHandler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handlers.add(handler);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add(String path, HttpHandler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add(new PathMatchHandler(path, handler));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add(String path, WebSocketHandler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add(path, new HttpToWebSocketHandler(handler));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add(String path, EventSourceHandler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add(path, new HttpToEventSourceHandler(handler));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Future&lt;NettyWebServer&gt; start()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FutureTask&lt;NettyWebServer&gt; future = new FutureTask&lt;NettyWebServer&gt;(new Callable&lt;NettyWebServer&gt;()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NettyWebServer call()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(isRunning())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throw new IllegalStateException("Server already started.");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Configure the server.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bootstrap = new ServerBootstrap();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Set up the event pipeline factory.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bootstrap.setPipelineFactory(new ChannelPipelineFactory()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public ChannelPipeline getPipeline()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long timestamp = timestamp();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Object id = nextId();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ChannelPipeline pipeline = pipeline();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if (sslContext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SSLEngine sslEngine = sslContext.createSSLEngine();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sslEngine.setUseClientMode(false);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SslHandler ssl = new SslHandler(sslEngine);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ssl.setCloseOnSSLException(true);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pipeline.addLast("ssl", ssl);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pipeline.addLast("staleconnectiontracker", staleConnectionTrackingHandler);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pipeline.addLast("connectiontracker", connectionTrackingHandler);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pipeline.addLast("flashpolicydecoder", new FlashPolicyFileDecoder(executor, exceptionHandler, ioExceptionHandler, getPort()));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pipeline.addLast("decoder", new HttpRequestDecoder(maxInitialLineLength, maxHeaderSize, maxChunkSize));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pipeline.addLast("aggregator", new HttpChunkAggregator(maxContentLength));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pipeline.addLast("decompressor", new HttpContentDecompressor());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pipeline.addLast("encoder", new HttpResponseEncoder());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pipeline.addLast("compressor", new HttpContentCompressor());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pipeline.addLast("handler", new NettyHttpChannelHandler(executor, handlers, id, timestamp, exceptionHandler, ioExceptionHandler));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return pipeline;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staleConnectionTrackingHandler = new StaleConnectionTrackingHandler(staleConnectionTimeout, executor);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ScheduledExecutorService staleCheckExecutor = Executors.newSingleThreadScheduledExecutor(new NamingThreadFactory("WEBBIT-STALE-CONNECTION-CHECK-THREAD"));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staleCheckExecutor.scheduleWithFixedDelay(new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staleConnectionTrackingHandler.closeStaleConnections();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}, staleConnectionTimeout / 2, staleConnectionTimeout / 2, TimeUnit.MILLISECONDS);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executorServices.add(staleCheckExecutor);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connectionTrackingHandler = new ConnectionTrackingHandler();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ExecutorService bossExecutor = Executors.newSingleThreadExecutor(new NamingThreadFactory("WEBBIT-BOSS-THREAD"));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executorServices.add(bossExecutor);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ExecutorService workerExecutor = Executors.newSingleThreadExecutor(new NamingThreadFactory("WEBBIT-WORKER-THREAD"));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executorServices.add(workerExecutor);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bootstrap.setFactory(new NioServerSocketChannelFactory(bossExecutor, workerExecutor, 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channel = bootstrap.bind(socketAddress);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NettyWebServer.this;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don't use Executor here - it's just another resource we need to manage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thread creation on startup should be fine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final Thread thread = new Thread(future, "WEBBIT-STARTUP-THREAD");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thread.start();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future;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boolean isRunning()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channel != null &amp;&amp; channel.isBound();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Future&lt;WebServer&gt; stop()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FutureTask&lt;WebServer&gt; future = new FutureTask&lt;WebServer&gt;(new Callable&lt;WebServer&gt;()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WebServer call()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(channel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channel.close();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(connectionTrackingHandler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connectionTrackingHandler.closeAllConnections();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connectionTrackingHandler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(bootstrap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bootstrap.releaseExternalResources();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shut down all services &amp; give them a chance to terminate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for (ExecutorService executorService : executorServices)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shutdownAndAwaitTermination(executorService);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bootstrap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(channel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channel.getCloseFuture().await();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NettyWebServer.this;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don't use Executor here - it's just another resource we need to manage 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thread creation on shutdown should be fine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final Thread thread = new Thread(future, "WEBBIT-SHUTDOW-THREAD");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thread.start();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future;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See JavaDoc for ExecutorService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void shutdownAndAwaitTermination(ExecutorService executorService)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executorService.shutdown(); // Disable new tasks from being submitted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Wait a while for existing tasks to terminate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(!executorService.awaitTermination(5, TimeUnit.SECONDS))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executorService.shutdownNow(); // Cancel currently executing tasks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Wait a while for tasks to respond to being cancelled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(!executorService.awaitTermination(5, TimeUnit.SECONDS))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System.err.println("ExecutorService did not terminate");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(InterruptedException ie)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(Re-)Cancel if current thread also interrupted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executorService.shutdownNow();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Preserve interrupt 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Thread.currentThread().interrupt();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uncaughtExceptionHandler(Thread.UncaughtExceptionHandler 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this.exceptionHandler = 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connectionExceptionHandler(Thread.UncaughtExceptionHandler ioExceptionHandler)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this.ioExceptionHandler = ioExceptionHandler;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HttpRequestDecoder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maxChunkSize(int maxChunkSize)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this.maxChunkSize = maxChunkSize;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HttpChunkAggregator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maxContentLength(int maxContentLength)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this.maxContentLength = maxContentLength;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HttpRequestDecoder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maxHeaderSize(int maxHeaderSize)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this.maxHeaderSize = maxHeaderSize;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@see HttpRequestDecoder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NettyWebServer maxInitialLineLength(int maxInitialLineLength)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this.maxInitialLineLength = maxInitialLineLength;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URI localUri(int port)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URI.create("http://" + InetAddress.getLocalHost()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.getHostName() + (port == 80 ? "" : (":" + port)) + "/");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(UnknownHostException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 new RuntimeException("can not create URI from localhost hostname - use constructor to pass an explicit URI", 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long timestamp()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System.currentTimeMillis();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protected Object nextId()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nextId++;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org.jboss.netty.channel.ChannelStateEvent;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org.jboss.netty.channel.MessageEvent;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org.jboss.netty.channel.SimpleChannelHandler;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java.util.HashMap;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java.util.Iterator;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Keeps track of all connections and automatically closes the ones that are stale.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StaleConnectionTrackingHandler extends SimpleChannelHandler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Map&lt;Channel, Long&gt; stamps = new HashMap&lt;Channel, Long&gt;();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long timeout;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Executor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StaleConnectionTrackingHandler(long timeout, Executor executor)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this.timeout = timeout;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this.executor =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channelOpen(ChannelHandlerContext ctx, ChannelStateEvent 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stamp(e.getChannel());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super.channelOpen(ctx, 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messageReceived(ChannelHandlerContext ctx, MessageEvent 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stamp(e.getChannel());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super.messageReceived(ctx, 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void stamp(final Channel channel)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executor.execute(new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stamps.put(channel, System.currentTimeMillis());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closeStaleConnections()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executor.execute(new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Iterator&lt;Map.Entry&lt;Channel, Long&gt;&gt; entries = stamps.entrySet().iterator();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while (entries.hasNext())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Map.Entry&lt;Channel, Long&gt; entry = entries.next();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if (isStale(entry.getValue()))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entry.getKey().close();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entries.remove();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Stops tracking this channel for staleness. This happens for WebSockets and EventSource connections.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 @param channel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stopTracking(final Channel channel)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executor.execute(new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stamps.remove(channel);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boolean isStale(Long timeStamp)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System.currentTimeMillis() - timeStamp &gt; timeout;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cn.wlyf.netty;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org.jboss.netty.channel.ChannelHandlerContext;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org.jboss.netty.channel.ChannelStateEvent;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org.jboss.netty.channel.ExceptionEvent;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org.jboss.netty.channel.MessageEvent;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org.jboss.netty.channel.SimpleChannelUpstreamHandler;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org.jboss.netty.handler.codec.http.websocket.WebSocketFrame;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WebSocketConnectionHandler extends SimpleChannelUpstreamHandler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Executor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NettyWebSocketConnection 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WebSocketHandler 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ConnectionHelper connectionHelper;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WebSocketConnectionHandler(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Executor executor,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Thread.UncaughtExceptionHandler exceptionHandler,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Thread.UncaughtExceptionHandler ioExceptionHandler,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final NettyWebSocketConnection webSocketConnection,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final WebSocketHandler webSocketHandler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this.executor = 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this.webSocketConnection = 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this.webSocketHandler = 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this.connectionHelper = new ConnectionHelper(executor, exceptionHandler, ioExceptionHandler)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protected void fireOnClose() throws Throwable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webSocketHandler.onClose(webSocketConnection);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channelUnbound(ChannelHandlerContext ctx, ChannelStateEvent 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connectionHelper.fireOnClose(e);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exceptionCaught(ChannelHandlerContext ctx, ExceptionEvent 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connectionHelper.fireConnectionException(e);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messageReceived(ChannelHandlerContext ctx, final MessageEvent e) throws 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final Thread.UncaughtExceptionHandler exceptionHandlerWithContext = connectionHelper.webbitExceptionWrappingExceptionHandler(e.getChannel());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Object message = e.getMessage();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(message instanceof DecodingHybiFrame)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DecodingHybiFrame frame = (DecodingHybiFrame)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frame.dispatchMessage(webSocketHandler, webSocketConnection, executor, exceptionHandlerWithContext);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Hixie 75/76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final WebSocketFrame frame = (WebSocketFrame) message;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executor.execute(new Runnable()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public void run()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webSocketHandler.onMessage(webSocketConnection, frame.getTextData());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 catch (Throwable 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exceptionHandlerWithContext.uncaughtException(Thread.currentThread(), 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cn.wlyf.stub;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cn.wlyf.EventSourceConnection;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java.util.LinkedList;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Implementation of {@link EventSourceConnection} and {@link WebSocketConnection} that is easy to construct 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makes it easy to inspect results. Useful for testing.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StubConnection extends StubDataHolder implements EventSourceConnection, WebSocketConnection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List&lt;String&gt; sentMessages = new LinkedList&lt;String&gt;();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List&lt;byte[]&gt; sentBinaryMessages = new LinkedList&lt;byte[]&gt;();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List&lt;byte[]&gt; sentPings = new LinkedList&lt;byte[]&gt;();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final List&lt;byte[]&gt; sentPongs = new LinkedList&lt;byte[]&gt;();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boolean closed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HttpRequest 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version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StubConnection(HttpRequest httpRequest)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this.httpRequest = 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this(new StubHttpRequest());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HttpRequest httpRequest()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send(cn.wlyf.EventSourceMessage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send(message.build());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httpRequest(HttpRequest httpRequest)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this.httpRequest = 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send(String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sentMessages.add(message);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send(byte[]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send(message, 0, message.length);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send(byte[] message, int offset, int length)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byte[] subMessage = new byte[length];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System.arraycopy(message, offset, subMessage, 0,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sentBinaryMessages.add(subMessage);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ping(byte[]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sentPings.add(message);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pong(byte[]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sentPongs.add(message);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close()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closed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boolean closed()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closed;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List&lt;String&gt; sentMessages()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sentMessages;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List&lt;byte[]&gt; sentBinaryMessages()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sentBinaryMessages;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List&lt;byte[]&gt; sentPings()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sentPings;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List&lt;byte[]&gt; sentPongs()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sentPongs;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data(String key, Object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super.data(key,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Executor handlerExecutor()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String version()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version;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StubConnection version(String version)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this.version = version;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execute(Runnable command)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command.run();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cn.wlyf.stub;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cn.wlyf.EventSourceConnection;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cn.wlyf.EventSourceHandler;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StubHttpControl implements HttpControl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HttpRequest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HttpResponse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WebSocketHandler 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WebSocketConnection 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StubHttpControl(HttpRequest request, 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this.request =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this.response =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StubHttpControl(WebSocketConnection 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this.webSocketConnection =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StubHttpControl(HttpRequest request, HttpResponse response, WebSocketConnection 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this.request =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this.response =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this.webSocketConnection =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HttpRequest request()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HttpResponse response()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 request(HttpRequest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this.request =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 response(HttpResponse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this.response =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nextHandler()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nextHandler(request, response, 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nextHandler(HttpRequest request, 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nextHandler(request, response, 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nextHandler(HttpRequest request, HttpResponse response, HttpControl control)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response.status(404).end();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WebSocketConnection upgradeToWebSocketConnection(WebSocketHandler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this.webSocketHandler = 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WebSocketConnection webSocketConnection()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 upgradeToEventSourceConnection(EventSourceHandler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throw new UnsupportedOperationException();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this.webSocketHandler = 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return 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 eventSourceConnection()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throw new UnsupportedOperationException();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return this.webSocketConnection;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 webSocketConnection(WebSocketConnection 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this.webSocketConnection =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WebSocketHandler webSocketHandler()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Executor handlerExecutor()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execute(Runnable command)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command.run();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cn.wlyf.stub;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cn.wlyf.EventSourceConnection;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cn.wlyf.EventSourceHandler;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StubHttpControl implements HttpControl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HttpRequest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HttpResponse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WebSocketHandler 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WebSocketConnection 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StubHttpControl(HttpRequest request, 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this.request =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this.response =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StubHttpControl(WebSocketConnection 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this.webSocketConnection =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StubHttpControl(HttpRequest request, HttpResponse response, WebSocketConnection 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this.request =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this.response =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this.webSocketConnection =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HttpRequest request()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HttpResponse response()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 request(HttpRequest request)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this.request = 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 response(HttpResponse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this.response = response;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nextHandler()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nextHandler(request, response, 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nextHandler(HttpRequest request, HttpResponse response)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nextHandler(request, response, this);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nextHandler(HttpRequest request, HttpResponse response, HttpControl control)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response.status(404).end();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WebSocketConnection upgradeToWebSocketConnection(WebSocketHandler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this.webSocketHandler = 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WebSocketConnection webSocketConnection()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 upgradeToEventSourceConnection(EventSourceHandler handler)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throw new UnsupportedOperationException();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this.webSocketHandler = 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return 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 eventSourceConnection()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throw new UnsupportedOperationException();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       return this.webSocketConnection;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StubHttpControl webSocketConnection(WebSocketConnection 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this.webSocketConnection =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WebSocketHandler webSocketHandler()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webSocketHandler;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Executor handlerExecutor()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execute(Runnable command)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command.run();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cn.wlyf.wrapper;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cn.wlyf.EventSourceConnection;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cn.wlyf.HttpRequest;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java.util.concurrent.Executor;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EventSourceConnectionWrapper implements EventSourceConnection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right="0" w:rightChars="0" w:firstLine="233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right="0" w:rightChars="0" w:firstLine="233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*connection property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right="0" w:rightChars="0" w:firstLine="233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right="0" w:rightChars="0" w:firstLine="233"/>
        <w:jc w:val="left"/>
        <w:textAlignment w:val="auto"/>
        <w:outlineLvl w:val="9"/>
        <w:rPr>
          <w:rFonts w:hint="default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EventSourceConnection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EventSourceConnectionWrapper(EventSourceConnection connection)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this.connection =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 underlyingControl()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EventSourceConnectionWrapper underlyingControl(EventSourceConnection control)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this.connection = control;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 originalControl()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(connection instanceof EventSourceConnectionWrapper)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EventSourceConnectionWrapper wrapper = (EventSourceConnectionWrapper)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wrapper.originalControl();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HttpRequest httpRequest()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connection.httpRequest();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EventSourceConnectionWrapper send(cn.wlyf.EventSourceMessage message)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connection.send(message);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EventSourceConnectionWrapper close()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Map&lt;String, Object&gt;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connection.data();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Object data(String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connection.data(key);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EventSourceConnectionWrapper data(String key, Object 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connection.data(key,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Set&lt;String&gt; dataKeys()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connection.dataKeys();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Executor handlerExecutor()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connection.handlerExecutor();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execute(Runnable command)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connection.execute(command);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sectPr>
      <w:headerReference r:id="rId4" w:type="first"/>
      <w:headerReference r:id="rId3" w:type="default"/>
      <w:footerReference r:id="rId5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bbey">
    <w:altName w:val="Corbe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altName w:val="Yu Gothic UI"/>
    <w:panose1 w:val="020B0502020104020203"/>
    <w:charset w:val="00"/>
    <w:family w:val="swiss"/>
    <w:pitch w:val="default"/>
    <w:sig w:usb0="00000000" w:usb1="00000000" w:usb2="00000000" w:usb3="00000000" w:csb0="20000003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hint="eastAsia"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>
    <w:pPr>
      <w:pStyle w:val="24"/>
      <w:jc w:val="right"/>
      <w:rPr>
        <w:rFonts w:hint="eastAsia" w:eastAsia="宋体"/>
        <w:b/>
        <w:lang w:val="en-GB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w:rPr>
        <w:sz w:val="20"/>
      </w:rPr>
      <mc:AlternateContent>
        <mc:Choice Requires="wps">
          <w:drawing>
            <wp:anchor distT="0" distB="0" distL="114935" distR="114935" simplePos="0" relativeHeight="251658240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8240;mso-width-relative:page;mso-height-relative:page;" filled="f" stroked="f" coordsize="21600,21600" o:gfxdata="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ewUL1gAAAAcBAAAP&#10;AAAAAAAAAAEAIAAAACIAAABkcnMvZG93bnJldi54bWxQSwECFAAUAAAACACHTuJA9DopqxoCAAAT&#10;BAAADgAAAAAAAAABACAAAAAl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  <w:lang w:val="en-US" w:eastAsia="zh-CN"/>
      </w:rPr>
      <w:t>xxxxxxx系统</w:t>
    </w:r>
    <w:r>
      <w:rPr>
        <w:rFonts w:hint="eastAsia"/>
        <w:lang w:val="en-US" w:eastAsia="zh-CN"/>
      </w:rPr>
      <w:t xml:space="preserve"> V1.0    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Xxxx</w:t>
          </w:r>
          <w:r>
            <w:rPr>
              <w:rFonts w:hint="eastAsia"/>
              <w:lang w:eastAsia="zh-CN"/>
            </w:rPr>
            <w:t>系统</w:t>
          </w:r>
          <w:r>
            <w:rPr>
              <w:rFonts w:hint="eastAsia"/>
              <w:lang w:val="en-US" w:eastAsia="zh-CN"/>
            </w:rPr>
            <w:t xml:space="preserve"> V1.0    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3rmyHWAAAACAEAAA8AAAAAAAAA&#10;AQAgAAAAIgAAAGRycy9kb3ducmV2LnhtbFBLAQIUABQAAAAIAIdO4kAR1yZaEwIAABMEAAAOAAAA&#10;AAAAAAEAIAAAACUBAABkcnMvZTJvRG9jLnhtbFBLBQYAAAAABgAGAFkBAACq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/>
</ds:datastoreItem>
</file>

<file path=customXml/itemProps3.xml><?xml version="1.0" encoding="utf-8"?>
<ds:datastoreItem xmlns:ds="http://schemas.openxmlformats.org/officeDocument/2006/customXml" ds:itemID="{B7CC6C79-FB17-4FB6-A5A9-4A557072FAA9}">
  <ds:schemaRefs/>
</ds:datastoreItem>
</file>

<file path=customXml/itemProps4.xml><?xml version="1.0" encoding="utf-8"?>
<ds:datastoreItem xmlns:ds="http://schemas.openxmlformats.org/officeDocument/2006/customXml" ds:itemID="{DDA76064-5502-4149-8C3D-52861B62F6D2}">
  <ds:schemaRefs/>
</ds:datastoreItem>
</file>

<file path=customXml/itemProps5.xml><?xml version="1.0" encoding="utf-8"?>
<ds:datastoreItem xmlns:ds="http://schemas.openxmlformats.org/officeDocument/2006/customXml" ds:itemID="{67F71A7E-A11D-4679-8C91-6C3BCEF09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58</Pages>
  <Words>6416</Words>
  <Characters>36577</Characters>
  <Lines>304</Lines>
  <Paragraphs>85</Paragraphs>
  <TotalTime>52</TotalTime>
  <ScaleCrop>false</ScaleCrop>
  <LinksUpToDate>false</LinksUpToDate>
  <CharactersWithSpaces>42908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2014-11-23T02:32:00Z</dcterms:created>
  <dc:creator>camel.zhou@wincor-nixdorf.com</dc:creator>
  <cp:lastModifiedBy>夜尽天明1415761561</cp:lastModifiedBy>
  <cp:lastPrinted>2019-08-12T04:30:00Z</cp:lastPrinted>
  <dcterms:modified xsi:type="dcterms:W3CDTF">2019-09-08T03:38:31Z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2052-11.1.0.8919</vt:lpwstr>
  </property>
</Properties>
</file>